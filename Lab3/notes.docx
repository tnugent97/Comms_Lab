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063" w:rsidRDefault="00804697">
      <w:r>
        <w:t>Ex1</w:t>
      </w:r>
    </w:p>
    <w:p w:rsidR="00804697" w:rsidRDefault="00804697">
      <w:r>
        <w:t>As you increase delta f, the change in frequency increases (as you can see in the graphs)</w:t>
      </w:r>
    </w:p>
    <w:p w:rsidR="00804697" w:rsidRDefault="00804697">
      <w:r>
        <w:t>This makes sense from the equation for FM</w:t>
      </w:r>
    </w:p>
    <w:p w:rsidR="00804697" w:rsidRDefault="00804697">
      <w:r>
        <w:t>Look up FM PSD !!!</w:t>
      </w:r>
    </w:p>
    <w:p w:rsidR="00691D07" w:rsidRDefault="00691D07"/>
    <w:p w:rsidR="00691D07" w:rsidRDefault="00691D07">
      <w:r>
        <w:t>EX3</w:t>
      </w:r>
    </w:p>
    <w:p w:rsidR="00691D07" w:rsidRDefault="00691D07">
      <w:r>
        <w:t xml:space="preserve">Add stop button and while loop so we can change the parameters whilst running (don’t have to re run) </w:t>
      </w:r>
    </w:p>
    <w:p w:rsidR="00691D07" w:rsidRDefault="00691D07">
      <w:r>
        <w:t>Ex4</w:t>
      </w:r>
    </w:p>
    <w:p w:rsidR="00691D07" w:rsidRDefault="00691D07">
      <w:r>
        <w:t>Uses approximately the same method, just using complex values to transmit</w:t>
      </w:r>
      <w:bookmarkStart w:id="0" w:name="_GoBack"/>
      <w:bookmarkEnd w:id="0"/>
    </w:p>
    <w:sectPr w:rsidR="0069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FE"/>
    <w:rsid w:val="00691D07"/>
    <w:rsid w:val="00804697"/>
    <w:rsid w:val="008C4E93"/>
    <w:rsid w:val="00AA23FE"/>
    <w:rsid w:val="00BA2E84"/>
    <w:rsid w:val="00C5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A9958-BD1E-4336-89C1-A57A56CE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29FE6A7A</Template>
  <TotalTime>53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Nugent, Thomas</dc:creator>
  <cp:keywords/>
  <dc:description/>
  <cp:lastModifiedBy>Nugent, Thomas</cp:lastModifiedBy>
  <cp:revision>2</cp:revision>
  <dcterms:created xsi:type="dcterms:W3CDTF">2017-01-30T09:54:00Z</dcterms:created>
  <dcterms:modified xsi:type="dcterms:W3CDTF">2017-01-30T10:47:00Z</dcterms:modified>
</cp:coreProperties>
</file>